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268B" w14:textId="3B57D87A" w:rsidR="004131E5" w:rsidRDefault="004131E5" w:rsidP="004131E5">
      <w:pPr>
        <w:pStyle w:val="Ttulo1"/>
      </w:pPr>
      <w:r>
        <w:t>Orientações</w:t>
      </w:r>
    </w:p>
    <w:p w14:paraId="34188661" w14:textId="525AF48E" w:rsidR="004131E5" w:rsidRDefault="004131E5" w:rsidP="004131E5">
      <w:pPr>
        <w:pStyle w:val="PargrafodaLista"/>
        <w:numPr>
          <w:ilvl w:val="0"/>
          <w:numId w:val="19"/>
        </w:numPr>
      </w:pPr>
      <w:r>
        <w:t>Os programas podem ser criados em linguagem a sua escolha ou português estruturado.</w:t>
      </w:r>
    </w:p>
    <w:p w14:paraId="773B23A4" w14:textId="2422146C" w:rsidR="004131E5" w:rsidRDefault="004131E5" w:rsidP="004131E5">
      <w:pPr>
        <w:pStyle w:val="PargrafodaLista"/>
        <w:numPr>
          <w:ilvl w:val="0"/>
          <w:numId w:val="19"/>
        </w:numPr>
      </w:pPr>
      <w:r>
        <w:t>O código fonte deve ser entregue em formato digital (</w:t>
      </w:r>
      <w:proofErr w:type="spellStart"/>
      <w:r>
        <w:t>notepad</w:t>
      </w:r>
      <w:proofErr w:type="spellEnd"/>
      <w:r>
        <w:t>, word</w:t>
      </w:r>
      <w:r w:rsidR="00783AC7">
        <w:t xml:space="preserve"> ou </w:t>
      </w:r>
      <w:proofErr w:type="spellStart"/>
      <w:r>
        <w:t>github</w:t>
      </w:r>
      <w:proofErr w:type="spellEnd"/>
      <w:r>
        <w:t>), e disponibilizado juntamente com a documentação</w:t>
      </w:r>
    </w:p>
    <w:p w14:paraId="74540A97" w14:textId="3653ACCE" w:rsidR="004131E5" w:rsidRDefault="004131E5" w:rsidP="004131E5">
      <w:pPr>
        <w:pStyle w:val="PargrafodaLista"/>
        <w:numPr>
          <w:ilvl w:val="0"/>
          <w:numId w:val="19"/>
        </w:numPr>
      </w:pPr>
      <w:r>
        <w:t xml:space="preserve">Criar documento </w:t>
      </w:r>
      <w:r w:rsidR="00783AC7">
        <w:t xml:space="preserve">(word) </w:t>
      </w:r>
      <w:r>
        <w:t xml:space="preserve">explicando através de prints o funcionamento e testes do mesmo. </w:t>
      </w:r>
    </w:p>
    <w:p w14:paraId="431922EB" w14:textId="0B4E4817" w:rsidR="001A50E5" w:rsidRDefault="001A50E5" w:rsidP="004131E5">
      <w:pPr>
        <w:pStyle w:val="PargrafodaLista"/>
        <w:numPr>
          <w:ilvl w:val="0"/>
          <w:numId w:val="19"/>
        </w:numPr>
      </w:pPr>
      <w:r>
        <w:t>Em banco de dados, não é obrigatório o uso de banco de dados. Pode se utilizar algo como função, exemplo “</w:t>
      </w:r>
      <w:proofErr w:type="spellStart"/>
      <w:r>
        <w:t>insere_banco_dados</w:t>
      </w:r>
      <w:proofErr w:type="spellEnd"/>
      <w:r>
        <w:t>”, “</w:t>
      </w:r>
      <w:proofErr w:type="spellStart"/>
      <w:r>
        <w:t>busca_banco_dados</w:t>
      </w:r>
      <w:proofErr w:type="spellEnd"/>
      <w:r>
        <w:t>”</w:t>
      </w:r>
      <w:r w:rsidR="007A23E4">
        <w:t xml:space="preserve"> sem a funcionalidade</w:t>
      </w:r>
      <w:r>
        <w:t xml:space="preserve">, ou carregar em </w:t>
      </w:r>
      <w:r w:rsidR="007A23E4">
        <w:t>memória</w:t>
      </w:r>
      <w:r>
        <w:t xml:space="preserve"> para um </w:t>
      </w:r>
      <w:proofErr w:type="spellStart"/>
      <w:r>
        <w:t>array</w:t>
      </w:r>
      <w:proofErr w:type="spellEnd"/>
      <w:r>
        <w:t>.</w:t>
      </w:r>
    </w:p>
    <w:p w14:paraId="533C4A8F" w14:textId="48B615A8" w:rsidR="004131E5" w:rsidRDefault="004131E5" w:rsidP="004131E5">
      <w:pPr>
        <w:pStyle w:val="PargrafodaLista"/>
        <w:numPr>
          <w:ilvl w:val="0"/>
          <w:numId w:val="19"/>
        </w:numPr>
      </w:pPr>
      <w:r>
        <w:t>Se desconhece algum ponto do exercício, não se preocupe, deixe de lado sinalizando.</w:t>
      </w:r>
    </w:p>
    <w:p w14:paraId="2A6FC2FC" w14:textId="77777777" w:rsidR="004131E5" w:rsidRDefault="004131E5" w:rsidP="00714E12">
      <w:pPr>
        <w:ind w:left="360" w:hanging="360"/>
      </w:pPr>
    </w:p>
    <w:p w14:paraId="22F10C54" w14:textId="77777777" w:rsidR="00714E12" w:rsidRDefault="00CB65CE" w:rsidP="00714E12">
      <w:pPr>
        <w:pStyle w:val="Ttulo1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>Exercício</w:t>
      </w:r>
    </w:p>
    <w:p w14:paraId="1472A76B" w14:textId="560D5A9D" w:rsidR="00CB65CE" w:rsidRDefault="00CB65CE" w:rsidP="00783AC7">
      <w:pPr>
        <w:pStyle w:val="PargrafodaLista"/>
        <w:numPr>
          <w:ilvl w:val="0"/>
          <w:numId w:val="21"/>
        </w:numPr>
        <w:rPr>
          <w:lang w:eastAsia="pt-BR"/>
        </w:rPr>
      </w:pPr>
      <w:r>
        <w:rPr>
          <w:lang w:eastAsia="pt-BR"/>
        </w:rPr>
        <w:t>Crie um programa receb</w:t>
      </w:r>
      <w:r w:rsidR="004131E5">
        <w:rPr>
          <w:lang w:eastAsia="pt-BR"/>
        </w:rPr>
        <w:t>a 5</w:t>
      </w:r>
      <w:r>
        <w:rPr>
          <w:lang w:eastAsia="pt-BR"/>
        </w:rPr>
        <w:t xml:space="preserve"> códigos de alunos, </w:t>
      </w:r>
      <w:r w:rsidR="004131E5">
        <w:rPr>
          <w:lang w:eastAsia="pt-BR"/>
        </w:rPr>
        <w:t>5</w:t>
      </w:r>
      <w:r>
        <w:rPr>
          <w:lang w:eastAsia="pt-BR"/>
        </w:rPr>
        <w:t xml:space="preserve"> nomes e 2 notas de provas para cada aluno.</w:t>
      </w:r>
    </w:p>
    <w:p w14:paraId="0D8D707E" w14:textId="6C84E41C" w:rsidR="00CB65CE" w:rsidRDefault="00CB65CE" w:rsidP="00783AC7">
      <w:pPr>
        <w:pStyle w:val="PargrafodaLista"/>
        <w:numPr>
          <w:ilvl w:val="0"/>
          <w:numId w:val="21"/>
        </w:numPr>
        <w:rPr>
          <w:lang w:eastAsia="pt-BR"/>
        </w:rPr>
      </w:pPr>
      <w:r>
        <w:rPr>
          <w:lang w:eastAsia="pt-BR"/>
        </w:rPr>
        <w:t>Persista estes dados em um banco de dados.</w:t>
      </w:r>
    </w:p>
    <w:p w14:paraId="0621433B" w14:textId="4C5D8D37" w:rsidR="00CB65CE" w:rsidRDefault="001A50E5" w:rsidP="001A50E5">
      <w:pPr>
        <w:pStyle w:val="PargrafodaLista"/>
        <w:numPr>
          <w:ilvl w:val="0"/>
          <w:numId w:val="21"/>
        </w:numPr>
        <w:rPr>
          <w:lang w:eastAsia="pt-BR"/>
        </w:rPr>
      </w:pPr>
      <w:r>
        <w:rPr>
          <w:lang w:eastAsia="pt-BR"/>
        </w:rPr>
        <w:t xml:space="preserve">Solicite informação o código do aluno </w:t>
      </w:r>
      <w:r w:rsidR="00CB65CE">
        <w:rPr>
          <w:lang w:eastAsia="pt-BR"/>
        </w:rPr>
        <w:t>e apresente os dados do aluno da seguinte forma:</w:t>
      </w:r>
    </w:p>
    <w:p w14:paraId="451CDD6A" w14:textId="77777777" w:rsidR="00CB65CE" w:rsidRDefault="00CB65CE" w:rsidP="001A50E5">
      <w:pPr>
        <w:pStyle w:val="PargrafodaLista"/>
        <w:numPr>
          <w:ilvl w:val="1"/>
          <w:numId w:val="21"/>
        </w:numPr>
        <w:rPr>
          <w:lang w:eastAsia="pt-BR"/>
        </w:rPr>
      </w:pPr>
      <w:r>
        <w:rPr>
          <w:lang w:eastAsia="pt-BR"/>
        </w:rPr>
        <w:t>Cód.: {</w:t>
      </w:r>
      <w:proofErr w:type="spellStart"/>
      <w:r>
        <w:rPr>
          <w:lang w:eastAsia="pt-BR"/>
        </w:rPr>
        <w:t>codAluno</w:t>
      </w:r>
      <w:proofErr w:type="spellEnd"/>
      <w:r>
        <w:rPr>
          <w:lang w:eastAsia="pt-BR"/>
        </w:rPr>
        <w:t>}</w:t>
      </w:r>
    </w:p>
    <w:p w14:paraId="7F670113" w14:textId="77777777" w:rsidR="00CB65CE" w:rsidRDefault="00CB65CE" w:rsidP="001A50E5">
      <w:pPr>
        <w:pStyle w:val="PargrafodaLista"/>
        <w:numPr>
          <w:ilvl w:val="1"/>
          <w:numId w:val="21"/>
        </w:numPr>
        <w:rPr>
          <w:lang w:eastAsia="pt-BR"/>
        </w:rPr>
      </w:pPr>
      <w:r>
        <w:rPr>
          <w:lang w:eastAsia="pt-BR"/>
        </w:rPr>
        <w:t>Nome: {</w:t>
      </w:r>
      <w:proofErr w:type="spellStart"/>
      <w:r>
        <w:rPr>
          <w:lang w:eastAsia="pt-BR"/>
        </w:rPr>
        <w:t>nomeAluno</w:t>
      </w:r>
      <w:proofErr w:type="spellEnd"/>
      <w:r>
        <w:rPr>
          <w:lang w:eastAsia="pt-BR"/>
        </w:rPr>
        <w:t>}</w:t>
      </w:r>
    </w:p>
    <w:p w14:paraId="2DA12060" w14:textId="77777777" w:rsidR="00CB65CE" w:rsidRDefault="00CB65CE" w:rsidP="001A50E5">
      <w:pPr>
        <w:pStyle w:val="PargrafodaLista"/>
        <w:numPr>
          <w:ilvl w:val="1"/>
          <w:numId w:val="21"/>
        </w:numPr>
        <w:rPr>
          <w:lang w:eastAsia="pt-BR"/>
        </w:rPr>
      </w:pPr>
      <w:r>
        <w:rPr>
          <w:lang w:eastAsia="pt-BR"/>
        </w:rPr>
        <w:t>Nota 1: {nota1}</w:t>
      </w:r>
    </w:p>
    <w:p w14:paraId="1963E110" w14:textId="77777777" w:rsidR="00CB65CE" w:rsidRDefault="00CB65CE" w:rsidP="001A50E5">
      <w:pPr>
        <w:pStyle w:val="PargrafodaLista"/>
        <w:numPr>
          <w:ilvl w:val="1"/>
          <w:numId w:val="21"/>
        </w:numPr>
        <w:rPr>
          <w:lang w:eastAsia="pt-BR"/>
        </w:rPr>
      </w:pPr>
      <w:r>
        <w:rPr>
          <w:lang w:eastAsia="pt-BR"/>
        </w:rPr>
        <w:t>Nota 2: {nota2}</w:t>
      </w:r>
    </w:p>
    <w:p w14:paraId="27BDE2A7" w14:textId="08C66154" w:rsidR="00CB65CE" w:rsidRDefault="00CB65CE" w:rsidP="001A50E5">
      <w:pPr>
        <w:pStyle w:val="PargrafodaLista"/>
        <w:numPr>
          <w:ilvl w:val="1"/>
          <w:numId w:val="21"/>
        </w:numPr>
        <w:rPr>
          <w:lang w:eastAsia="pt-BR"/>
        </w:rPr>
      </w:pPr>
      <w:r>
        <w:rPr>
          <w:lang w:eastAsia="pt-BR"/>
        </w:rPr>
        <w:t>Média: {media}</w:t>
      </w:r>
    </w:p>
    <w:p w14:paraId="3D908318" w14:textId="3599D044" w:rsidR="001A50E5" w:rsidRDefault="001A50E5" w:rsidP="001A50E5">
      <w:pPr>
        <w:pStyle w:val="PargrafodaLista"/>
        <w:numPr>
          <w:ilvl w:val="2"/>
          <w:numId w:val="21"/>
        </w:numPr>
        <w:rPr>
          <w:lang w:eastAsia="pt-BR"/>
        </w:rPr>
      </w:pPr>
      <w:r>
        <w:rPr>
          <w:lang w:eastAsia="pt-BR"/>
        </w:rPr>
        <w:t>Onde a {media} é calculada somando-se a primeira nota mais duas vezes a segunda nota, e dividindo o resultado desta soma por três, e o aluno está aprovado se a média for maior ou igual seis.</w:t>
      </w:r>
    </w:p>
    <w:p w14:paraId="3AACF137" w14:textId="77777777" w:rsidR="00CB65CE" w:rsidRDefault="00CB65CE" w:rsidP="001A50E5">
      <w:pPr>
        <w:pStyle w:val="PargrafodaLista"/>
        <w:numPr>
          <w:ilvl w:val="1"/>
          <w:numId w:val="21"/>
        </w:numPr>
        <w:rPr>
          <w:lang w:eastAsia="pt-BR"/>
        </w:rPr>
      </w:pPr>
      <w:r>
        <w:rPr>
          <w:lang w:eastAsia="pt-BR"/>
        </w:rPr>
        <w:t>Aprovado: {aprovado}</w:t>
      </w:r>
    </w:p>
    <w:p w14:paraId="2379EC81" w14:textId="595A169F" w:rsidR="00CB65CE" w:rsidRDefault="00CB65CE" w:rsidP="001A50E5">
      <w:pPr>
        <w:pStyle w:val="PargrafodaLista"/>
        <w:numPr>
          <w:ilvl w:val="2"/>
          <w:numId w:val="21"/>
        </w:numPr>
        <w:rPr>
          <w:lang w:eastAsia="pt-BR"/>
        </w:rPr>
      </w:pPr>
      <w:r>
        <w:rPr>
          <w:lang w:eastAsia="pt-BR"/>
        </w:rPr>
        <w:t>Apresentar "SIM" caso o aluno esteja aprovado, senão apresentar "NÃO".</w:t>
      </w:r>
    </w:p>
    <w:p w14:paraId="7022A694" w14:textId="7C5D6D47" w:rsidR="004131E5" w:rsidRDefault="004131E5" w:rsidP="00CB65CE">
      <w:pPr>
        <w:rPr>
          <w:lang w:eastAsia="pt-BR"/>
        </w:rPr>
      </w:pPr>
    </w:p>
    <w:p w14:paraId="27364431" w14:textId="16F2E6AA" w:rsidR="004131E5" w:rsidRDefault="004131E5" w:rsidP="004131E5">
      <w:pPr>
        <w:pStyle w:val="Ttulo1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>Desafio (opcional)</w:t>
      </w:r>
    </w:p>
    <w:p w14:paraId="2C234C0B" w14:textId="77777777" w:rsidR="00783AC7" w:rsidRDefault="00783AC7" w:rsidP="00783AC7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 xml:space="preserve">Arquivo necessário, fazer </w:t>
      </w:r>
      <w:hyperlink r:id="rId8" w:history="1">
        <w:r w:rsidRPr="00783AC7">
          <w:rPr>
            <w:rStyle w:val="Hyperlink"/>
            <w:lang w:eastAsia="pt-BR"/>
          </w:rPr>
          <w:t>download</w:t>
        </w:r>
      </w:hyperlink>
      <w:r>
        <w:rPr>
          <w:lang w:eastAsia="pt-BR"/>
        </w:rPr>
        <w:t xml:space="preserve">. </w:t>
      </w:r>
    </w:p>
    <w:p w14:paraId="7F87B815" w14:textId="6129104B" w:rsidR="00783AC7" w:rsidRDefault="00783AC7" w:rsidP="00783AC7">
      <w:pPr>
        <w:pStyle w:val="PargrafodaLista"/>
        <w:numPr>
          <w:ilvl w:val="1"/>
          <w:numId w:val="22"/>
        </w:numPr>
        <w:rPr>
          <w:lang w:eastAsia="pt-BR"/>
        </w:rPr>
      </w:pPr>
      <w:r>
        <w:rPr>
          <w:lang w:eastAsia="pt-BR"/>
        </w:rPr>
        <w:t>Arquivo de total de vacinação acumulado diária no brasil.</w:t>
      </w:r>
    </w:p>
    <w:p w14:paraId="7F630654" w14:textId="53F539BD" w:rsidR="00783AC7" w:rsidRDefault="00783AC7" w:rsidP="00783AC7">
      <w:pPr>
        <w:pStyle w:val="PargrafodaLista"/>
        <w:numPr>
          <w:ilvl w:val="1"/>
          <w:numId w:val="22"/>
        </w:numPr>
        <w:rPr>
          <w:lang w:eastAsia="pt-BR"/>
        </w:rPr>
      </w:pPr>
      <w:r>
        <w:rPr>
          <w:lang w:eastAsia="pt-BR"/>
        </w:rPr>
        <w:t>O arquivo tem 2 colunas: Data e Total Acumulado de vacinação.</w:t>
      </w:r>
    </w:p>
    <w:p w14:paraId="1E7E0431" w14:textId="01B4E759" w:rsidR="00783AC7" w:rsidRDefault="00783AC7" w:rsidP="00783AC7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>Criar um programa que irá importar o arquivo .CSV (disponibilizado no link acima).</w:t>
      </w:r>
    </w:p>
    <w:p w14:paraId="141BF316" w14:textId="642708E3" w:rsidR="00783AC7" w:rsidRDefault="00783AC7" w:rsidP="00783AC7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>Calcular o total de vacinação diária.</w:t>
      </w:r>
    </w:p>
    <w:p w14:paraId="488CEBD8" w14:textId="4ED513E9" w:rsidR="00783AC7" w:rsidRDefault="00783AC7" w:rsidP="00783AC7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lastRenderedPageBreak/>
        <w:t xml:space="preserve">Exportar em arquivo .CSV, </w:t>
      </w:r>
      <w:r w:rsidR="00706AA7">
        <w:rPr>
          <w:lang w:eastAsia="pt-BR"/>
        </w:rPr>
        <w:t>os dias que tem vacinação maior que 2.000.000 (dois milhões) de doses aplicadas.</w:t>
      </w:r>
    </w:p>
    <w:p w14:paraId="5F69A4D0" w14:textId="02320B05" w:rsidR="00706AA7" w:rsidRDefault="00706AA7" w:rsidP="00783AC7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>O arquivo exportado deverá ter o formato abaixo:</w:t>
      </w:r>
    </w:p>
    <w:p w14:paraId="54DD725E" w14:textId="19502DF9" w:rsidR="00706AA7" w:rsidRDefault="00706AA7" w:rsidP="00706AA7">
      <w:pPr>
        <w:pStyle w:val="PargrafodaLista"/>
        <w:numPr>
          <w:ilvl w:val="1"/>
          <w:numId w:val="22"/>
        </w:numPr>
        <w:rPr>
          <w:lang w:eastAsia="pt-BR"/>
        </w:rPr>
      </w:pPr>
      <w:r>
        <w:rPr>
          <w:lang w:eastAsia="pt-BR"/>
        </w:rPr>
        <w:t>Data no formato DDMMAAAA</w:t>
      </w:r>
    </w:p>
    <w:p w14:paraId="1E18E9B8" w14:textId="3B489FF3" w:rsidR="00706AA7" w:rsidRDefault="00706AA7" w:rsidP="00706AA7">
      <w:pPr>
        <w:pStyle w:val="PargrafodaLista"/>
        <w:numPr>
          <w:ilvl w:val="1"/>
          <w:numId w:val="22"/>
        </w:numPr>
        <w:rPr>
          <w:lang w:eastAsia="pt-BR"/>
        </w:rPr>
      </w:pPr>
      <w:r>
        <w:rPr>
          <w:lang w:eastAsia="pt-BR"/>
        </w:rPr>
        <w:t>Total Vacinação Diária</w:t>
      </w:r>
    </w:p>
    <w:p w14:paraId="1FA535D0" w14:textId="175FB119" w:rsidR="00706AA7" w:rsidRDefault="00706AA7" w:rsidP="00706AA7">
      <w:pPr>
        <w:pStyle w:val="PargrafodaLista"/>
        <w:numPr>
          <w:ilvl w:val="1"/>
          <w:numId w:val="22"/>
        </w:numPr>
        <w:rPr>
          <w:lang w:eastAsia="pt-BR"/>
        </w:rPr>
      </w:pPr>
      <w:r>
        <w:rPr>
          <w:lang w:eastAsia="pt-BR"/>
        </w:rPr>
        <w:t>Total Vacinação Acumulado</w:t>
      </w:r>
    </w:p>
    <w:p w14:paraId="50E79EF3" w14:textId="345F0943" w:rsidR="00783AC7" w:rsidRPr="00783AC7" w:rsidRDefault="00783AC7" w:rsidP="00783AC7">
      <w:pPr>
        <w:rPr>
          <w:lang w:eastAsia="pt-BR"/>
        </w:rPr>
      </w:pPr>
    </w:p>
    <w:sectPr w:rsidR="00783AC7" w:rsidRPr="00783AC7" w:rsidSect="00815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7526" w14:textId="77777777" w:rsidR="00FE730F" w:rsidRDefault="00FE730F" w:rsidP="004211F5">
      <w:pPr>
        <w:spacing w:after="0" w:line="240" w:lineRule="auto"/>
      </w:pPr>
      <w:r>
        <w:separator/>
      </w:r>
    </w:p>
  </w:endnote>
  <w:endnote w:type="continuationSeparator" w:id="0">
    <w:p w14:paraId="1477B0AB" w14:textId="77777777" w:rsidR="00FE730F" w:rsidRDefault="00FE730F" w:rsidP="0042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71E25" w14:textId="77777777" w:rsidR="00F01548" w:rsidRDefault="00F015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4A34" w14:textId="77777777" w:rsidR="0000405C" w:rsidRPr="00FC40AB" w:rsidRDefault="00F25DF8" w:rsidP="00FC40A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6A2D84" wp14:editId="5260EF54">
              <wp:simplePos x="0" y="0"/>
              <wp:positionH relativeFrom="column">
                <wp:posOffset>3121025</wp:posOffset>
              </wp:positionH>
              <wp:positionV relativeFrom="paragraph">
                <wp:posOffset>-50800</wp:posOffset>
              </wp:positionV>
              <wp:extent cx="3226435" cy="647065"/>
              <wp:effectExtent l="6350" t="6350" r="5715" b="1333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6435" cy="647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F7DF9A" w14:textId="77777777" w:rsidR="0000405C" w:rsidRPr="00FC40AB" w:rsidRDefault="0000405C" w:rsidP="00FC40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A2D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45.75pt;margin-top:-4pt;width:254.05pt;height:5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" strokecolor="white">
              <v:textbox>
                <w:txbxContent>
                  <w:p w14:paraId="71F7DF9A" w14:textId="77777777" w:rsidR="0000405C" w:rsidRPr="00FC40AB" w:rsidRDefault="0000405C" w:rsidP="00FC40AB"/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CA4334" wp14:editId="49810BFD">
              <wp:simplePos x="0" y="0"/>
              <wp:positionH relativeFrom="column">
                <wp:posOffset>-769620</wp:posOffset>
              </wp:positionH>
              <wp:positionV relativeFrom="paragraph">
                <wp:posOffset>-50800</wp:posOffset>
              </wp:positionV>
              <wp:extent cx="3381375" cy="483235"/>
              <wp:effectExtent l="11430" t="6350" r="7620" b="571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483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EE2E0" w14:textId="77777777" w:rsidR="0000405C" w:rsidRDefault="0000405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A4334" id="Text Box 2" o:spid="_x0000_s1028" type="#_x0000_t202" style="position:absolute;margin-left:-60.6pt;margin-top:-4pt;width:266.25pt;height:38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" strokecolor="white">
              <v:textbox>
                <w:txbxContent>
                  <w:p w14:paraId="2D3EE2E0" w14:textId="77777777" w:rsidR="0000405C" w:rsidRDefault="0000405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F0D6" w14:textId="77777777" w:rsidR="00F01548" w:rsidRDefault="00F015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E2D3" w14:textId="77777777" w:rsidR="00FE730F" w:rsidRDefault="00FE730F" w:rsidP="004211F5">
      <w:pPr>
        <w:spacing w:after="0" w:line="240" w:lineRule="auto"/>
      </w:pPr>
      <w:r>
        <w:separator/>
      </w:r>
    </w:p>
  </w:footnote>
  <w:footnote w:type="continuationSeparator" w:id="0">
    <w:p w14:paraId="250B4958" w14:textId="77777777" w:rsidR="00FE730F" w:rsidRDefault="00FE730F" w:rsidP="0042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14D1" w14:textId="77777777" w:rsidR="00F01548" w:rsidRDefault="00F015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9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040"/>
    </w:tblGrid>
    <w:tr w:rsidR="0000405C" w14:paraId="4BC2BA34" w14:textId="77777777" w:rsidTr="00F01548">
      <w:trPr>
        <w:trHeight w:val="921"/>
      </w:trPr>
      <w:tc>
        <w:tcPr>
          <w:tcW w:w="4678" w:type="dxa"/>
        </w:tcPr>
        <w:p w14:paraId="071D022C" w14:textId="77777777" w:rsidR="0000405C" w:rsidRPr="003B73BF" w:rsidRDefault="00F25DF8" w:rsidP="000350BF">
          <w:pPr>
            <w:pStyle w:val="Cabealho"/>
            <w:rPr>
              <w:rFonts w:ascii="Cambria" w:eastAsia="Times New Roman" w:hAnsi="Cambria"/>
              <w:sz w:val="24"/>
              <w:szCs w:val="24"/>
            </w:rPr>
          </w:pPr>
          <w:r>
            <w:rPr>
              <w:rFonts w:ascii="Cambria" w:eastAsia="Times New Roman" w:hAnsi="Cambria"/>
              <w:noProof/>
              <w:sz w:val="24"/>
              <w:szCs w:val="24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0090B24" wp14:editId="6A017F77">
                    <wp:simplePos x="0" y="0"/>
                    <wp:positionH relativeFrom="column">
                      <wp:posOffset>-114935</wp:posOffset>
                    </wp:positionH>
                    <wp:positionV relativeFrom="paragraph">
                      <wp:posOffset>123825</wp:posOffset>
                    </wp:positionV>
                    <wp:extent cx="2781300" cy="456565"/>
                    <wp:effectExtent l="0" t="0" r="19050" b="19685"/>
                    <wp:wrapNone/>
                    <wp:docPr id="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1300" cy="456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B5CA8A" w14:textId="37E38972" w:rsidR="00714E12" w:rsidRDefault="007B7ECF" w:rsidP="002F2E8A">
                                <w:pPr>
                                  <w:pStyle w:val="SemEspaamento"/>
                                </w:pPr>
                                <w:proofErr w:type="spellStart"/>
                                <w:r>
                                  <w:t>Sinosbyte</w:t>
                                </w:r>
                                <w:proofErr w:type="spellEnd"/>
                                <w:r w:rsidR="00CB65CE">
                                  <w:t xml:space="preserve"> </w:t>
                                </w:r>
                                <w:r w:rsidR="00E74AA0">
                                  <w:t>–</w:t>
                                </w:r>
                                <w:r w:rsidR="00CB65CE">
                                  <w:t xml:space="preserve"> Exercício de Programação</w:t>
                                </w:r>
                              </w:p>
                              <w:p w14:paraId="372803F9" w14:textId="77777777" w:rsidR="002F2E8A" w:rsidRDefault="002F2E8A" w:rsidP="003B73BF">
                                <w:pPr>
                                  <w:pStyle w:val="SemEspaamento"/>
                                  <w:jc w:val="right"/>
                                </w:pPr>
                              </w:p>
                              <w:p w14:paraId="152D3A68" w14:textId="77777777" w:rsidR="0000405C" w:rsidRDefault="0000405C" w:rsidP="003B73BF">
                                <w:pPr>
                                  <w:pStyle w:val="SemEspaamento"/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090B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9.05pt;margin-top:9.75pt;width:219pt;height:3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" strokecolor="white">
                    <v:textbox>
                      <w:txbxContent>
                        <w:p w14:paraId="76B5CA8A" w14:textId="37E38972" w:rsidR="00714E12" w:rsidRDefault="007B7ECF" w:rsidP="002F2E8A">
                          <w:pPr>
                            <w:pStyle w:val="SemEspaamento"/>
                          </w:pPr>
                          <w:proofErr w:type="spellStart"/>
                          <w:r>
                            <w:t>Sinosbyte</w:t>
                          </w:r>
                          <w:proofErr w:type="spellEnd"/>
                          <w:r w:rsidR="00CB65CE">
                            <w:t xml:space="preserve"> </w:t>
                          </w:r>
                          <w:r w:rsidR="00E74AA0">
                            <w:t>–</w:t>
                          </w:r>
                          <w:r w:rsidR="00CB65CE">
                            <w:t xml:space="preserve"> Exercício de Programação</w:t>
                          </w:r>
                        </w:p>
                        <w:p w14:paraId="372803F9" w14:textId="77777777" w:rsidR="002F2E8A" w:rsidRDefault="002F2E8A" w:rsidP="003B73BF">
                          <w:pPr>
                            <w:pStyle w:val="SemEspaamento"/>
                            <w:jc w:val="right"/>
                          </w:pPr>
                        </w:p>
                        <w:p w14:paraId="152D3A68" w14:textId="77777777" w:rsidR="0000405C" w:rsidRDefault="0000405C" w:rsidP="003B73BF">
                          <w:pPr>
                            <w:pStyle w:val="SemEspaamento"/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875" w:type="dxa"/>
        </w:tcPr>
        <w:p w14:paraId="7EE90070" w14:textId="35FD1567" w:rsidR="0000405C" w:rsidRPr="006A4D56" w:rsidRDefault="00F01548" w:rsidP="006A4D56">
          <w:pPr>
            <w:pStyle w:val="SemEspaamento"/>
          </w:pPr>
          <w:r>
            <w:rPr>
              <w:noProof/>
              <w:lang w:eastAsia="pt-BR"/>
            </w:rPr>
            <w:drawing>
              <wp:inline distT="0" distB="0" distL="0" distR="0" wp14:anchorId="492ADEA5" wp14:editId="2B40092B">
                <wp:extent cx="2409825" cy="5048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527" t="36632" r="8504" b="38792"/>
                        <a:stretch/>
                      </pic:blipFill>
                      <pic:spPr bwMode="auto">
                        <a:xfrm>
                          <a:off x="0" y="0"/>
                          <a:ext cx="2409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86E3DED" w14:textId="4B582E36" w:rsidR="0000405C" w:rsidRDefault="0000405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DCE5" w14:textId="77777777" w:rsidR="00F01548" w:rsidRDefault="00F015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B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694A87"/>
    <w:multiLevelType w:val="hybridMultilevel"/>
    <w:tmpl w:val="CF14B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06A6"/>
    <w:multiLevelType w:val="hybridMultilevel"/>
    <w:tmpl w:val="1FF8E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680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3C29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415B59"/>
    <w:multiLevelType w:val="hybridMultilevel"/>
    <w:tmpl w:val="7618F14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07DE7"/>
    <w:multiLevelType w:val="hybridMultilevel"/>
    <w:tmpl w:val="B3766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C0383"/>
    <w:multiLevelType w:val="multilevel"/>
    <w:tmpl w:val="233031B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D7F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DA12C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3F0362"/>
    <w:multiLevelType w:val="hybridMultilevel"/>
    <w:tmpl w:val="1FF8E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B6FA0"/>
    <w:multiLevelType w:val="hybridMultilevel"/>
    <w:tmpl w:val="47D89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749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91358B"/>
    <w:multiLevelType w:val="hybridMultilevel"/>
    <w:tmpl w:val="E03635CE"/>
    <w:lvl w:ilvl="0" w:tplc="16AC0C4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337617"/>
    <w:multiLevelType w:val="hybridMultilevel"/>
    <w:tmpl w:val="4622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6705D"/>
    <w:multiLevelType w:val="hybridMultilevel"/>
    <w:tmpl w:val="C9DA2CE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90422"/>
    <w:multiLevelType w:val="multilevel"/>
    <w:tmpl w:val="233031B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334076"/>
    <w:multiLevelType w:val="hybridMultilevel"/>
    <w:tmpl w:val="1BFE64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50DA7"/>
    <w:multiLevelType w:val="hybridMultilevel"/>
    <w:tmpl w:val="1C067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3564B"/>
    <w:multiLevelType w:val="multilevel"/>
    <w:tmpl w:val="912A65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76614795"/>
    <w:multiLevelType w:val="multilevel"/>
    <w:tmpl w:val="A0D8E8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76712515"/>
    <w:multiLevelType w:val="hybridMultilevel"/>
    <w:tmpl w:val="1FF8E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"/>
  </w:num>
  <w:num w:numId="5">
    <w:abstractNumId w:val="15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9"/>
  </w:num>
  <w:num w:numId="11">
    <w:abstractNumId w:val="21"/>
  </w:num>
  <w:num w:numId="12">
    <w:abstractNumId w:val="4"/>
  </w:num>
  <w:num w:numId="13">
    <w:abstractNumId w:val="20"/>
  </w:num>
  <w:num w:numId="14">
    <w:abstractNumId w:val="19"/>
  </w:num>
  <w:num w:numId="15">
    <w:abstractNumId w:val="13"/>
  </w:num>
  <w:num w:numId="16">
    <w:abstractNumId w:val="7"/>
  </w:num>
  <w:num w:numId="17">
    <w:abstractNumId w:val="12"/>
  </w:num>
  <w:num w:numId="18">
    <w:abstractNumId w:val="8"/>
  </w:num>
  <w:num w:numId="19">
    <w:abstractNumId w:val="1"/>
  </w:num>
  <w:num w:numId="20">
    <w:abstractNumId w:val="16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52"/>
    <w:rsid w:val="0000405C"/>
    <w:rsid w:val="000046B6"/>
    <w:rsid w:val="00005E9B"/>
    <w:rsid w:val="00021696"/>
    <w:rsid w:val="00032112"/>
    <w:rsid w:val="000350BF"/>
    <w:rsid w:val="00036A94"/>
    <w:rsid w:val="000479FA"/>
    <w:rsid w:val="00056D6D"/>
    <w:rsid w:val="00060549"/>
    <w:rsid w:val="00084356"/>
    <w:rsid w:val="000B6697"/>
    <w:rsid w:val="000C1088"/>
    <w:rsid w:val="000C4696"/>
    <w:rsid w:val="000D6BDB"/>
    <w:rsid w:val="000F2996"/>
    <w:rsid w:val="000F2F8D"/>
    <w:rsid w:val="000F5BA6"/>
    <w:rsid w:val="0010035F"/>
    <w:rsid w:val="00105AA0"/>
    <w:rsid w:val="00112FCE"/>
    <w:rsid w:val="00113B36"/>
    <w:rsid w:val="00114450"/>
    <w:rsid w:val="0012183D"/>
    <w:rsid w:val="00130D32"/>
    <w:rsid w:val="00141A4E"/>
    <w:rsid w:val="0014503A"/>
    <w:rsid w:val="001465D8"/>
    <w:rsid w:val="00162C26"/>
    <w:rsid w:val="00163C91"/>
    <w:rsid w:val="00165ED9"/>
    <w:rsid w:val="001729AF"/>
    <w:rsid w:val="00173D20"/>
    <w:rsid w:val="00190D38"/>
    <w:rsid w:val="00192EDE"/>
    <w:rsid w:val="001965C2"/>
    <w:rsid w:val="001A50E5"/>
    <w:rsid w:val="001A6BA3"/>
    <w:rsid w:val="001B245F"/>
    <w:rsid w:val="001C2E3B"/>
    <w:rsid w:val="001C7737"/>
    <w:rsid w:val="001D2845"/>
    <w:rsid w:val="001D2ED8"/>
    <w:rsid w:val="001F0F7E"/>
    <w:rsid w:val="001F49FA"/>
    <w:rsid w:val="001F50A5"/>
    <w:rsid w:val="001F5A41"/>
    <w:rsid w:val="002031B0"/>
    <w:rsid w:val="00205298"/>
    <w:rsid w:val="00212736"/>
    <w:rsid w:val="0022136D"/>
    <w:rsid w:val="002217F2"/>
    <w:rsid w:val="002265AF"/>
    <w:rsid w:val="00227CB8"/>
    <w:rsid w:val="00231A39"/>
    <w:rsid w:val="002439E8"/>
    <w:rsid w:val="00261B25"/>
    <w:rsid w:val="00261C9B"/>
    <w:rsid w:val="0028576E"/>
    <w:rsid w:val="00292F3F"/>
    <w:rsid w:val="00295A70"/>
    <w:rsid w:val="002A004A"/>
    <w:rsid w:val="002A104A"/>
    <w:rsid w:val="002A547E"/>
    <w:rsid w:val="002B306F"/>
    <w:rsid w:val="002C4C47"/>
    <w:rsid w:val="002C7A50"/>
    <w:rsid w:val="002E6CF7"/>
    <w:rsid w:val="002F2E8A"/>
    <w:rsid w:val="00305914"/>
    <w:rsid w:val="00311354"/>
    <w:rsid w:val="00315426"/>
    <w:rsid w:val="0033782B"/>
    <w:rsid w:val="003428F1"/>
    <w:rsid w:val="00344414"/>
    <w:rsid w:val="00360A65"/>
    <w:rsid w:val="00363970"/>
    <w:rsid w:val="00373966"/>
    <w:rsid w:val="00380C52"/>
    <w:rsid w:val="003818BA"/>
    <w:rsid w:val="00390FCE"/>
    <w:rsid w:val="00391604"/>
    <w:rsid w:val="00392C38"/>
    <w:rsid w:val="00394091"/>
    <w:rsid w:val="00394943"/>
    <w:rsid w:val="003B00A4"/>
    <w:rsid w:val="003B4397"/>
    <w:rsid w:val="003B4639"/>
    <w:rsid w:val="003B53E9"/>
    <w:rsid w:val="003B6E28"/>
    <w:rsid w:val="003B73BF"/>
    <w:rsid w:val="003C6653"/>
    <w:rsid w:val="003E6B78"/>
    <w:rsid w:val="00401709"/>
    <w:rsid w:val="004131E5"/>
    <w:rsid w:val="004211F5"/>
    <w:rsid w:val="00421AED"/>
    <w:rsid w:val="00421B1A"/>
    <w:rsid w:val="00441BFE"/>
    <w:rsid w:val="00446347"/>
    <w:rsid w:val="00464ACD"/>
    <w:rsid w:val="00465971"/>
    <w:rsid w:val="00471DA0"/>
    <w:rsid w:val="00475C67"/>
    <w:rsid w:val="00487492"/>
    <w:rsid w:val="00490CCF"/>
    <w:rsid w:val="004947C0"/>
    <w:rsid w:val="004A1F3E"/>
    <w:rsid w:val="004B5DA3"/>
    <w:rsid w:val="004C6205"/>
    <w:rsid w:val="004C6C8D"/>
    <w:rsid w:val="004D1257"/>
    <w:rsid w:val="004F32C7"/>
    <w:rsid w:val="004F78A2"/>
    <w:rsid w:val="00503010"/>
    <w:rsid w:val="005057EC"/>
    <w:rsid w:val="005078DC"/>
    <w:rsid w:val="005103A0"/>
    <w:rsid w:val="00523EBA"/>
    <w:rsid w:val="00524012"/>
    <w:rsid w:val="00543350"/>
    <w:rsid w:val="00546717"/>
    <w:rsid w:val="00552F3D"/>
    <w:rsid w:val="00572E4D"/>
    <w:rsid w:val="00573C77"/>
    <w:rsid w:val="00587C4E"/>
    <w:rsid w:val="00587CBF"/>
    <w:rsid w:val="005903D4"/>
    <w:rsid w:val="005A1355"/>
    <w:rsid w:val="005A5F00"/>
    <w:rsid w:val="005D546C"/>
    <w:rsid w:val="005D5D42"/>
    <w:rsid w:val="005F5A25"/>
    <w:rsid w:val="00610789"/>
    <w:rsid w:val="00623214"/>
    <w:rsid w:val="0063350D"/>
    <w:rsid w:val="00634E27"/>
    <w:rsid w:val="00635BFD"/>
    <w:rsid w:val="00636CCA"/>
    <w:rsid w:val="00641AC3"/>
    <w:rsid w:val="0064226A"/>
    <w:rsid w:val="006528AE"/>
    <w:rsid w:val="00656405"/>
    <w:rsid w:val="00660BD5"/>
    <w:rsid w:val="00675CB7"/>
    <w:rsid w:val="006A14A8"/>
    <w:rsid w:val="006A1DC1"/>
    <w:rsid w:val="006A3133"/>
    <w:rsid w:val="006A4D56"/>
    <w:rsid w:val="006B5562"/>
    <w:rsid w:val="006B7C3D"/>
    <w:rsid w:val="006C34BE"/>
    <w:rsid w:val="006C4313"/>
    <w:rsid w:val="006D471A"/>
    <w:rsid w:val="006E1994"/>
    <w:rsid w:val="006F1334"/>
    <w:rsid w:val="00706AA7"/>
    <w:rsid w:val="007103DE"/>
    <w:rsid w:val="00714E12"/>
    <w:rsid w:val="0071582D"/>
    <w:rsid w:val="00724DB9"/>
    <w:rsid w:val="007272C0"/>
    <w:rsid w:val="00727419"/>
    <w:rsid w:val="007353E3"/>
    <w:rsid w:val="0073789C"/>
    <w:rsid w:val="00751D88"/>
    <w:rsid w:val="00752F9F"/>
    <w:rsid w:val="00760332"/>
    <w:rsid w:val="00782FDE"/>
    <w:rsid w:val="00783AC7"/>
    <w:rsid w:val="007861CF"/>
    <w:rsid w:val="00795FE8"/>
    <w:rsid w:val="00796BF1"/>
    <w:rsid w:val="007A003F"/>
    <w:rsid w:val="007A23E4"/>
    <w:rsid w:val="007A5D6B"/>
    <w:rsid w:val="007B7ECF"/>
    <w:rsid w:val="007C04F7"/>
    <w:rsid w:val="007C3844"/>
    <w:rsid w:val="007D23F5"/>
    <w:rsid w:val="007E71CF"/>
    <w:rsid w:val="007F1CAB"/>
    <w:rsid w:val="007F6E2A"/>
    <w:rsid w:val="00801E80"/>
    <w:rsid w:val="00805B9C"/>
    <w:rsid w:val="0081017E"/>
    <w:rsid w:val="008157E9"/>
    <w:rsid w:val="00820257"/>
    <w:rsid w:val="00831F05"/>
    <w:rsid w:val="00833318"/>
    <w:rsid w:val="00852A87"/>
    <w:rsid w:val="00853486"/>
    <w:rsid w:val="0086745A"/>
    <w:rsid w:val="008700EF"/>
    <w:rsid w:val="00896245"/>
    <w:rsid w:val="008A27E8"/>
    <w:rsid w:val="008A5A16"/>
    <w:rsid w:val="008C321C"/>
    <w:rsid w:val="008C6A3F"/>
    <w:rsid w:val="008D17E2"/>
    <w:rsid w:val="008D62E6"/>
    <w:rsid w:val="008E18E0"/>
    <w:rsid w:val="008E5757"/>
    <w:rsid w:val="008F63C8"/>
    <w:rsid w:val="00905704"/>
    <w:rsid w:val="00906ADF"/>
    <w:rsid w:val="00934AB4"/>
    <w:rsid w:val="00935186"/>
    <w:rsid w:val="00951EA6"/>
    <w:rsid w:val="009563A7"/>
    <w:rsid w:val="00973F97"/>
    <w:rsid w:val="009854A6"/>
    <w:rsid w:val="0098586F"/>
    <w:rsid w:val="00986104"/>
    <w:rsid w:val="00986CF8"/>
    <w:rsid w:val="0098725C"/>
    <w:rsid w:val="00992B02"/>
    <w:rsid w:val="009949F6"/>
    <w:rsid w:val="009A4537"/>
    <w:rsid w:val="009B2224"/>
    <w:rsid w:val="009B7B92"/>
    <w:rsid w:val="009C6829"/>
    <w:rsid w:val="009D0637"/>
    <w:rsid w:val="009D4282"/>
    <w:rsid w:val="009D4CB3"/>
    <w:rsid w:val="009E1172"/>
    <w:rsid w:val="009E3B69"/>
    <w:rsid w:val="00A00092"/>
    <w:rsid w:val="00A019A3"/>
    <w:rsid w:val="00A24022"/>
    <w:rsid w:val="00A50E89"/>
    <w:rsid w:val="00A577D8"/>
    <w:rsid w:val="00A84193"/>
    <w:rsid w:val="00A869A5"/>
    <w:rsid w:val="00A94969"/>
    <w:rsid w:val="00A96340"/>
    <w:rsid w:val="00AA2D70"/>
    <w:rsid w:val="00AA39A9"/>
    <w:rsid w:val="00AB1231"/>
    <w:rsid w:val="00AB58A6"/>
    <w:rsid w:val="00AB6293"/>
    <w:rsid w:val="00AC2329"/>
    <w:rsid w:val="00AC3961"/>
    <w:rsid w:val="00AC4449"/>
    <w:rsid w:val="00AD2296"/>
    <w:rsid w:val="00AF2099"/>
    <w:rsid w:val="00AF2FA9"/>
    <w:rsid w:val="00B15986"/>
    <w:rsid w:val="00B23D26"/>
    <w:rsid w:val="00B242D6"/>
    <w:rsid w:val="00B27FD3"/>
    <w:rsid w:val="00B41008"/>
    <w:rsid w:val="00B4722C"/>
    <w:rsid w:val="00B61E4F"/>
    <w:rsid w:val="00B645DF"/>
    <w:rsid w:val="00B67A14"/>
    <w:rsid w:val="00B93E0B"/>
    <w:rsid w:val="00BC2ECC"/>
    <w:rsid w:val="00BD464A"/>
    <w:rsid w:val="00BF2F3E"/>
    <w:rsid w:val="00BF4DB2"/>
    <w:rsid w:val="00BF693E"/>
    <w:rsid w:val="00C07867"/>
    <w:rsid w:val="00C22B75"/>
    <w:rsid w:val="00C26331"/>
    <w:rsid w:val="00C42DB5"/>
    <w:rsid w:val="00C43B9C"/>
    <w:rsid w:val="00C83B89"/>
    <w:rsid w:val="00C92553"/>
    <w:rsid w:val="00CA1BC9"/>
    <w:rsid w:val="00CA1F6B"/>
    <w:rsid w:val="00CA4E8A"/>
    <w:rsid w:val="00CA5D0B"/>
    <w:rsid w:val="00CA7275"/>
    <w:rsid w:val="00CB12BF"/>
    <w:rsid w:val="00CB65CE"/>
    <w:rsid w:val="00CC4FD8"/>
    <w:rsid w:val="00CC5C02"/>
    <w:rsid w:val="00CC6C00"/>
    <w:rsid w:val="00CD3395"/>
    <w:rsid w:val="00CD6C19"/>
    <w:rsid w:val="00CF4B99"/>
    <w:rsid w:val="00CF6B77"/>
    <w:rsid w:val="00CF7465"/>
    <w:rsid w:val="00D02B93"/>
    <w:rsid w:val="00D04B42"/>
    <w:rsid w:val="00D07883"/>
    <w:rsid w:val="00D1383E"/>
    <w:rsid w:val="00D16F58"/>
    <w:rsid w:val="00D16F66"/>
    <w:rsid w:val="00D23CE6"/>
    <w:rsid w:val="00D246E5"/>
    <w:rsid w:val="00D40F12"/>
    <w:rsid w:val="00D4177D"/>
    <w:rsid w:val="00D50D0A"/>
    <w:rsid w:val="00D73CC4"/>
    <w:rsid w:val="00D96C4B"/>
    <w:rsid w:val="00DA4537"/>
    <w:rsid w:val="00DC4FE8"/>
    <w:rsid w:val="00DC532A"/>
    <w:rsid w:val="00DD2299"/>
    <w:rsid w:val="00DD48E0"/>
    <w:rsid w:val="00DF2C0F"/>
    <w:rsid w:val="00E010FE"/>
    <w:rsid w:val="00E03625"/>
    <w:rsid w:val="00E10C89"/>
    <w:rsid w:val="00E13513"/>
    <w:rsid w:val="00E151EB"/>
    <w:rsid w:val="00E21340"/>
    <w:rsid w:val="00E256F7"/>
    <w:rsid w:val="00E372C4"/>
    <w:rsid w:val="00E55271"/>
    <w:rsid w:val="00E63508"/>
    <w:rsid w:val="00E74AA0"/>
    <w:rsid w:val="00E752FB"/>
    <w:rsid w:val="00E8460A"/>
    <w:rsid w:val="00E90E57"/>
    <w:rsid w:val="00EB153D"/>
    <w:rsid w:val="00EB7BE8"/>
    <w:rsid w:val="00EC0888"/>
    <w:rsid w:val="00EC19EA"/>
    <w:rsid w:val="00EC4D35"/>
    <w:rsid w:val="00EF2C5A"/>
    <w:rsid w:val="00F01548"/>
    <w:rsid w:val="00F12892"/>
    <w:rsid w:val="00F1580D"/>
    <w:rsid w:val="00F25DF8"/>
    <w:rsid w:val="00F31CAF"/>
    <w:rsid w:val="00F4120D"/>
    <w:rsid w:val="00F462E8"/>
    <w:rsid w:val="00F46CA9"/>
    <w:rsid w:val="00F50E1E"/>
    <w:rsid w:val="00F515A5"/>
    <w:rsid w:val="00F64A63"/>
    <w:rsid w:val="00F701C4"/>
    <w:rsid w:val="00F87BFB"/>
    <w:rsid w:val="00F91365"/>
    <w:rsid w:val="00F924BA"/>
    <w:rsid w:val="00F96CCA"/>
    <w:rsid w:val="00FA1B80"/>
    <w:rsid w:val="00FA5F43"/>
    <w:rsid w:val="00FB146E"/>
    <w:rsid w:val="00FB544B"/>
    <w:rsid w:val="00FC30D9"/>
    <w:rsid w:val="00FC40AB"/>
    <w:rsid w:val="00FC5125"/>
    <w:rsid w:val="00FC5222"/>
    <w:rsid w:val="00FD5583"/>
    <w:rsid w:val="00FD6970"/>
    <w:rsid w:val="00FE0BCA"/>
    <w:rsid w:val="00FE730F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57D7A"/>
  <w15:docId w15:val="{8F89E06C-E14A-439C-8D6E-1A8AFD5D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E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32112"/>
    <w:pPr>
      <w:keepNext/>
      <w:spacing w:before="240" w:after="60"/>
      <w:outlineLvl w:val="0"/>
    </w:pPr>
    <w:rPr>
      <w:rFonts w:ascii="Cambria" w:eastAsia="Times New Roman" w:hAnsi="Cambria"/>
      <w:b/>
      <w:bCs/>
      <w:color w:val="365F91" w:themeColor="accent1" w:themeShade="BF"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FC522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FC5222"/>
    <w:pPr>
      <w:keepNext/>
      <w:spacing w:before="240" w:after="60"/>
      <w:outlineLvl w:val="2"/>
    </w:pPr>
    <w:rPr>
      <w:rFonts w:ascii="Cambria" w:eastAsia="Times New Roman" w:hAnsi="Cambria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2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49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tedodatabela">
    <w:name w:val="Conteúdo da tabela"/>
    <w:basedOn w:val="Normal"/>
    <w:rsid w:val="00FD6970"/>
    <w:pPr>
      <w:widowControl w:val="0"/>
      <w:suppressLineNumbers/>
      <w:suppressAutoHyphens/>
      <w:spacing w:after="0" w:line="240" w:lineRule="auto"/>
    </w:pPr>
    <w:rPr>
      <w:rFonts w:ascii="Tahoma" w:eastAsia="DejaVu Sans" w:hAnsi="Tahoma"/>
      <w:sz w:val="2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32112"/>
    <w:rPr>
      <w:rFonts w:ascii="Cambria" w:eastAsia="Times New Roman" w:hAnsi="Cambria"/>
      <w:b/>
      <w:bCs/>
      <w:color w:val="365F91" w:themeColor="accent1" w:themeShade="BF"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FC522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4211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11F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211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211F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1F5"/>
    <w:rPr>
      <w:rFonts w:ascii="Tahoma" w:hAnsi="Tahoma" w:cs="Tahoma"/>
      <w:sz w:val="16"/>
      <w:szCs w:val="16"/>
      <w:lang w:eastAsia="en-US"/>
    </w:rPr>
  </w:style>
  <w:style w:type="paragraph" w:styleId="Remissivo1">
    <w:name w:val="index 1"/>
    <w:basedOn w:val="Normal"/>
    <w:next w:val="Normal"/>
    <w:autoRedefine/>
    <w:uiPriority w:val="99"/>
    <w:unhideWhenUsed/>
    <w:rsid w:val="0012183D"/>
    <w:pPr>
      <w:spacing w:after="0"/>
      <w:ind w:left="220" w:hanging="220"/>
    </w:pPr>
    <w:rPr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12183D"/>
    <w:pPr>
      <w:spacing w:after="0"/>
      <w:ind w:left="440" w:hanging="220"/>
    </w:pPr>
    <w:rPr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12183D"/>
    <w:pPr>
      <w:spacing w:after="0"/>
      <w:ind w:left="660" w:hanging="220"/>
    </w:pPr>
    <w:rPr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12183D"/>
    <w:pPr>
      <w:spacing w:after="0"/>
      <w:ind w:left="880" w:hanging="220"/>
    </w:pPr>
    <w:rPr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12183D"/>
    <w:pPr>
      <w:spacing w:after="0"/>
      <w:ind w:left="1100" w:hanging="220"/>
    </w:pPr>
    <w:rPr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12183D"/>
    <w:pPr>
      <w:spacing w:after="0"/>
      <w:ind w:left="1320" w:hanging="220"/>
    </w:pPr>
    <w:rPr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12183D"/>
    <w:pPr>
      <w:spacing w:after="0"/>
      <w:ind w:left="1540" w:hanging="220"/>
    </w:pPr>
    <w:rPr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12183D"/>
    <w:pPr>
      <w:spacing w:after="0"/>
      <w:ind w:left="1760" w:hanging="220"/>
    </w:pPr>
    <w:rPr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12183D"/>
    <w:pPr>
      <w:spacing w:after="0"/>
      <w:ind w:left="1980" w:hanging="22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12183D"/>
    <w:pPr>
      <w:spacing w:before="120" w:after="120"/>
    </w:pPr>
    <w:rPr>
      <w:b/>
      <w:bCs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qFormat/>
    <w:rsid w:val="00B67A14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67A14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67A14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67A14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515A5"/>
    <w:pPr>
      <w:spacing w:after="0"/>
      <w:ind w:left="220"/>
    </w:pPr>
    <w:rPr>
      <w:sz w:val="20"/>
      <w:szCs w:val="20"/>
    </w:rPr>
  </w:style>
  <w:style w:type="paragraph" w:styleId="SemEspaamento">
    <w:name w:val="No Spacing"/>
    <w:uiPriority w:val="1"/>
    <w:qFormat/>
    <w:rsid w:val="003B73BF"/>
    <w:rPr>
      <w:sz w:val="22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FC5222"/>
    <w:pPr>
      <w:spacing w:after="0"/>
      <w:ind w:left="44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C5222"/>
    <w:pPr>
      <w:spacing w:after="0"/>
      <w:ind w:left="6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C5222"/>
    <w:pPr>
      <w:spacing w:after="0"/>
      <w:ind w:left="88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C5222"/>
    <w:pPr>
      <w:spacing w:after="0"/>
      <w:ind w:left="11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C5222"/>
    <w:pPr>
      <w:spacing w:after="0"/>
      <w:ind w:left="132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C5222"/>
    <w:pPr>
      <w:spacing w:after="0"/>
      <w:ind w:left="154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C5222"/>
    <w:rPr>
      <w:rFonts w:ascii="Cambria" w:eastAsia="Times New Roman" w:hAnsi="Cambria" w:cs="Times New Roman"/>
      <w:b/>
      <w:bCs/>
      <w:sz w:val="24"/>
      <w:szCs w:val="26"/>
      <w:lang w:eastAsia="en-US"/>
    </w:rPr>
  </w:style>
  <w:style w:type="paragraph" w:styleId="MapadoDocumento">
    <w:name w:val="Document Map"/>
    <w:basedOn w:val="Normal"/>
    <w:semiHidden/>
    <w:rsid w:val="0076033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03211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572E4D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61B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1B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textotabela">
    <w:name w:val="textotabela"/>
    <w:basedOn w:val="Normal"/>
    <w:rsid w:val="00BF4DB2"/>
    <w:pPr>
      <w:spacing w:after="60" w:line="240" w:lineRule="auto"/>
    </w:pPr>
    <w:rPr>
      <w:rFonts w:ascii="Arial" w:eastAsia="Times New Roman" w:hAnsi="Arial" w:cs="Arial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83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4o7-RgVuAd4SYcYX1kP0ChO80w60Pvc/view?usp=sha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nosbyte\Desktop\Especific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1FF71-3020-455D-95B0-7DC6C7C0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Especificacao</Template>
  <TotalTime>0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Websales –Use Cases e Contratos</vt:lpstr>
      <vt:lpstr>Websales –Use Cases e Contratos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Websales –Use Cases e Contratos</dc:title>
  <dc:creator>sinosbyte</dc:creator>
  <cp:lastModifiedBy>Juliana Manera</cp:lastModifiedBy>
  <cp:revision>2</cp:revision>
  <cp:lastPrinted>2014-09-11T17:10:00Z</cp:lastPrinted>
  <dcterms:created xsi:type="dcterms:W3CDTF">2022-01-27T17:19:00Z</dcterms:created>
  <dcterms:modified xsi:type="dcterms:W3CDTF">2022-01-27T17:19:00Z</dcterms:modified>
</cp:coreProperties>
</file>